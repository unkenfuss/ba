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0978F3" w14:paraId="486AB1A6" w14:textId="77777777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14:paraId="0D6336B0" w14:textId="77777777" w:rsidR="00C8082F" w:rsidRPr="000978F3" w:rsidRDefault="00C8082F" w:rsidP="00036903"/>
          <w:p w14:paraId="3235BAB5" w14:textId="77777777" w:rsidR="00C8082F" w:rsidRPr="000978F3" w:rsidRDefault="00C8082F" w:rsidP="00036903"/>
          <w:p w14:paraId="52487124" w14:textId="77777777" w:rsidR="00C8082F" w:rsidRPr="000978F3" w:rsidRDefault="00C8082F" w:rsidP="00036903"/>
          <w:p w14:paraId="4029658B" w14:textId="497E7E13" w:rsidR="00C8082F" w:rsidRPr="000978F3" w:rsidRDefault="00587AC7" w:rsidP="00036903">
            <w:pPr>
              <w:pStyle w:val="DeckBlattThema"/>
            </w:pPr>
            <w:fldSimple w:instr=" TITLE  &quot;Untersuchung von Network Access Control Methoden und Optimierung einer bestehenden Lösung&quot;  \* MERGEFORMAT ">
              <w:r w:rsidR="00A83074">
                <w:t>Untersuchung von Network Access Control Methoden und Optimierung einer bestehenden Lösung</w:t>
              </w:r>
            </w:fldSimple>
          </w:p>
          <w:p w14:paraId="0F295BD1" w14:textId="77777777" w:rsidR="00C8082F" w:rsidRPr="000978F3" w:rsidRDefault="00C8082F" w:rsidP="00036903">
            <w:pPr>
              <w:pStyle w:val="DeckblattZentriert"/>
            </w:pPr>
          </w:p>
          <w:p w14:paraId="40B41DFE" w14:textId="77777777" w:rsidR="00C8082F" w:rsidRPr="000978F3" w:rsidRDefault="00C8082F" w:rsidP="00036903"/>
          <w:p w14:paraId="58EF7489" w14:textId="77777777" w:rsidR="00C8082F" w:rsidRPr="00C771DE" w:rsidRDefault="00C8082F" w:rsidP="00036903">
            <w:pPr>
              <w:pStyle w:val="DeckblattZentriert"/>
              <w:rPr>
                <w:b/>
              </w:rPr>
            </w:pPr>
            <w:r w:rsidRPr="00C771DE">
              <w:rPr>
                <w:b/>
              </w:rPr>
              <w:t>BACHELORARBEIT</w:t>
            </w:r>
          </w:p>
          <w:p w14:paraId="75568EBF" w14:textId="77777777" w:rsidR="00C8082F" w:rsidRPr="000978F3" w:rsidRDefault="00C8082F" w:rsidP="00036903">
            <w:pPr>
              <w:pStyle w:val="DeckBlattThema"/>
            </w:pPr>
          </w:p>
          <w:p w14:paraId="14AF3392" w14:textId="77777777" w:rsidR="00C8082F" w:rsidRPr="000978F3" w:rsidRDefault="00C8082F" w:rsidP="00036903">
            <w:pPr>
              <w:pStyle w:val="Block"/>
            </w:pPr>
          </w:p>
          <w:p w14:paraId="205A1705" w14:textId="77777777" w:rsidR="00C8082F" w:rsidRPr="000978F3" w:rsidRDefault="00C8082F" w:rsidP="00036903">
            <w:pPr>
              <w:pStyle w:val="DeckblattZentriert"/>
            </w:pPr>
            <w:r w:rsidRPr="000978F3">
              <w:t>für die Prüfung zum</w:t>
            </w:r>
          </w:p>
          <w:p w14:paraId="3B31F063" w14:textId="77777777" w:rsidR="00C8082F" w:rsidRPr="000978F3" w:rsidRDefault="00C8082F" w:rsidP="00036903">
            <w:pPr>
              <w:pStyle w:val="DeckblattZentriert"/>
            </w:pPr>
          </w:p>
          <w:p w14:paraId="05DFCA14" w14:textId="77777777" w:rsidR="00C8082F" w:rsidRPr="000978F3" w:rsidRDefault="00C8082F" w:rsidP="00036903">
            <w:pPr>
              <w:pStyle w:val="DeckblattZentriert"/>
            </w:pPr>
            <w:r w:rsidRPr="000978F3">
              <w:t>Bachelor of Science</w:t>
            </w:r>
          </w:p>
          <w:p w14:paraId="75581902" w14:textId="77777777" w:rsidR="00AD1CA1" w:rsidRPr="000978F3" w:rsidRDefault="00AD1CA1" w:rsidP="00036903">
            <w:pPr>
              <w:pStyle w:val="DeckblattZentriert"/>
            </w:pPr>
          </w:p>
          <w:p w14:paraId="4FC46753" w14:textId="77777777" w:rsidR="00C8082F" w:rsidRPr="000978F3" w:rsidRDefault="00C8082F" w:rsidP="00036903">
            <w:pPr>
              <w:pStyle w:val="DeckblattZentriert"/>
            </w:pPr>
            <w:r w:rsidRPr="000978F3">
              <w:t xml:space="preserve">des </w:t>
            </w:r>
            <w:r w:rsidR="00A31ECF" w:rsidRPr="000978F3">
              <w:t>Studiengang</w:t>
            </w:r>
            <w:r w:rsidRPr="000978F3">
              <w:t>s</w:t>
            </w:r>
            <w:r w:rsidR="00A31ECF" w:rsidRPr="000978F3">
              <w:t xml:space="preserve"> Informatik</w:t>
            </w:r>
            <w:r w:rsidR="00A31ECF" w:rsidRPr="000978F3">
              <w:br/>
              <w:t>Studienrichtung</w:t>
            </w:r>
            <w:r w:rsidRPr="000978F3">
              <w:t xml:space="preserve"> Informationstechnik</w:t>
            </w:r>
          </w:p>
          <w:p w14:paraId="3CBCAFE6" w14:textId="77777777" w:rsidR="00C8082F" w:rsidRPr="000978F3" w:rsidRDefault="00C8082F" w:rsidP="00036903">
            <w:pPr>
              <w:pStyle w:val="DeckblattZentriert"/>
            </w:pPr>
          </w:p>
          <w:p w14:paraId="2DB4CEBE" w14:textId="77777777" w:rsidR="005742F3" w:rsidRPr="000978F3" w:rsidRDefault="00C8082F" w:rsidP="00036903">
            <w:pPr>
              <w:pStyle w:val="DeckblattZentriert"/>
            </w:pPr>
            <w:r w:rsidRPr="000978F3">
              <w:t xml:space="preserve">an der </w:t>
            </w:r>
          </w:p>
          <w:p w14:paraId="0C6C0DBE" w14:textId="77777777" w:rsidR="00AD1CA1" w:rsidRPr="000978F3" w:rsidRDefault="00AD1CA1" w:rsidP="00036903">
            <w:pPr>
              <w:pStyle w:val="DeckblattZentriert"/>
            </w:pPr>
          </w:p>
          <w:p w14:paraId="2857E6C6" w14:textId="77777777" w:rsidR="00C8082F" w:rsidRPr="000978F3" w:rsidRDefault="005742F3" w:rsidP="00036903">
            <w:pPr>
              <w:pStyle w:val="DeckblattZentriert"/>
            </w:pPr>
            <w:r w:rsidRPr="000978F3">
              <w:t>Dualen Hochschule Baden-Württemberg Karlsruhe</w:t>
            </w:r>
          </w:p>
          <w:p w14:paraId="4F3D0EF9" w14:textId="77777777" w:rsidR="00C8082F" w:rsidRPr="000978F3" w:rsidRDefault="00C8082F" w:rsidP="00036903">
            <w:pPr>
              <w:pStyle w:val="Block"/>
            </w:pPr>
          </w:p>
          <w:p w14:paraId="74744683" w14:textId="77777777" w:rsidR="00C8082F" w:rsidRPr="000978F3" w:rsidRDefault="00C8082F" w:rsidP="00036903">
            <w:pPr>
              <w:pStyle w:val="DeckblattZentriert"/>
            </w:pPr>
            <w:r w:rsidRPr="000978F3">
              <w:t>von</w:t>
            </w:r>
          </w:p>
          <w:p w14:paraId="2BC20A8C" w14:textId="77777777" w:rsidR="00C8082F" w:rsidRPr="000978F3" w:rsidRDefault="00C8082F" w:rsidP="00036903">
            <w:pPr>
              <w:pStyle w:val="DeckblattZentriert"/>
            </w:pPr>
          </w:p>
          <w:p w14:paraId="4E1B798C" w14:textId="77777777" w:rsidR="00C8082F" w:rsidRPr="000978F3" w:rsidRDefault="00BB6045" w:rsidP="00036903">
            <w:pPr>
              <w:pStyle w:val="DeckblattZentriert"/>
            </w:pPr>
            <w:r w:rsidRPr="000978F3">
              <w:t>Paul Schien</w:t>
            </w:r>
          </w:p>
          <w:p w14:paraId="0F12BDCA" w14:textId="77777777" w:rsidR="00C8082F" w:rsidRPr="000978F3" w:rsidRDefault="00C8082F" w:rsidP="00036903"/>
          <w:p w14:paraId="5D079E43" w14:textId="77777777" w:rsidR="00C8082F" w:rsidRPr="000978F3" w:rsidRDefault="00C8082F" w:rsidP="00036903"/>
          <w:p w14:paraId="084F4CCE" w14:textId="77777777" w:rsidR="00C8082F" w:rsidRPr="000978F3" w:rsidRDefault="00BB6045" w:rsidP="00036903">
            <w:pPr>
              <w:pStyle w:val="DeckblattZentriert"/>
            </w:pPr>
            <w:r w:rsidRPr="000978F3">
              <w:t>04.</w:t>
            </w:r>
            <w:r w:rsidR="00654FA4">
              <w:t>09.</w:t>
            </w:r>
            <w:r w:rsidRPr="000978F3">
              <w:t>2023</w:t>
            </w:r>
          </w:p>
          <w:p w14:paraId="654233DB" w14:textId="77777777" w:rsidR="00C8082F" w:rsidRPr="000978F3" w:rsidRDefault="00C8082F" w:rsidP="00036903"/>
          <w:p w14:paraId="37CC3B2A" w14:textId="77777777" w:rsidR="00C8082F" w:rsidRPr="000978F3" w:rsidRDefault="00C8082F" w:rsidP="00036903"/>
          <w:p w14:paraId="31069599" w14:textId="77777777" w:rsidR="00C8082F" w:rsidRPr="000978F3" w:rsidRDefault="00C8082F" w:rsidP="00036903"/>
          <w:p w14:paraId="64A5D22A" w14:textId="77777777" w:rsidR="00C8082F" w:rsidRPr="000978F3" w:rsidRDefault="00C8082F" w:rsidP="00A60045">
            <w:pPr>
              <w:pStyle w:val="DeckBlattInfo"/>
            </w:pPr>
            <w:r w:rsidRPr="000978F3">
              <w:t>Matrikelnummer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7816361</w:t>
            </w:r>
          </w:p>
          <w:p w14:paraId="487C8F51" w14:textId="77777777" w:rsidR="00C8082F" w:rsidRPr="000978F3" w:rsidRDefault="00C8082F" w:rsidP="00A60045">
            <w:pPr>
              <w:pStyle w:val="DeckBlattInfo"/>
            </w:pPr>
            <w:r w:rsidRPr="000978F3">
              <w:t>Kurs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TINF20B3</w:t>
            </w:r>
          </w:p>
          <w:p w14:paraId="6D92EC24" w14:textId="77777777" w:rsidR="00C8082F" w:rsidRPr="000978F3" w:rsidRDefault="00C8082F" w:rsidP="00A60045">
            <w:pPr>
              <w:pStyle w:val="DeckBlattInfo"/>
            </w:pPr>
            <w:r w:rsidRPr="000978F3">
              <w:t>Ausbildungsfirma</w:t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A60045" w:rsidRPr="000978F3">
              <w:tab/>
            </w:r>
            <w:r w:rsidR="00BB6045" w:rsidRPr="000978F3">
              <w:t>Bundesanstalt für Wasserbau</w:t>
            </w:r>
            <w:r w:rsidR="00036903" w:rsidRPr="000978F3">
              <w:t xml:space="preserve">, </w:t>
            </w:r>
            <w:r w:rsidR="00BB6045" w:rsidRPr="000978F3">
              <w:t>Karlsruhe</w:t>
            </w:r>
          </w:p>
          <w:p w14:paraId="387A197D" w14:textId="77777777" w:rsidR="00C8082F" w:rsidRPr="000978F3" w:rsidRDefault="00C8082F" w:rsidP="00A60045">
            <w:pPr>
              <w:pStyle w:val="DeckBlattInfo"/>
            </w:pPr>
            <w:r w:rsidRPr="000978F3">
              <w:t>Betreuer der Ausbildungsfirma</w:t>
            </w:r>
            <w:r w:rsidRPr="000978F3">
              <w:tab/>
            </w:r>
            <w:r w:rsidR="00A60045" w:rsidRPr="000978F3">
              <w:tab/>
            </w:r>
            <w:r w:rsidR="00F10E77" w:rsidRPr="00F10E77">
              <w:t>Dipl.-Ing. Uwe Ziesche</w:t>
            </w:r>
            <w:r w:rsidRPr="000978F3">
              <w:t xml:space="preserve"> </w:t>
            </w:r>
          </w:p>
          <w:p w14:paraId="3F30A65A" w14:textId="77777777" w:rsidR="00C8082F" w:rsidRPr="000978F3" w:rsidRDefault="00C8082F" w:rsidP="00A60045">
            <w:pPr>
              <w:pStyle w:val="DeckBlattInfo"/>
            </w:pPr>
            <w:r w:rsidRPr="000978F3">
              <w:t>Gutachter der Studienakademie</w:t>
            </w:r>
            <w:r w:rsidRPr="000978F3">
              <w:tab/>
            </w:r>
            <w:r w:rsidR="00A60045" w:rsidRPr="000978F3">
              <w:tab/>
            </w:r>
            <w:r w:rsidRPr="000978F3">
              <w:t xml:space="preserve">Titel </w:t>
            </w:r>
            <w:r w:rsidR="00C771DE">
              <w:t>Matthias Merz</w:t>
            </w:r>
          </w:p>
        </w:tc>
      </w:tr>
    </w:tbl>
    <w:p w14:paraId="402DF6CF" w14:textId="77777777" w:rsidR="000C3B59" w:rsidRPr="000978F3" w:rsidRDefault="000C3B59" w:rsidP="000C3B59"/>
    <w:p w14:paraId="3E62444F" w14:textId="77777777" w:rsidR="00537C79" w:rsidRPr="000978F3" w:rsidRDefault="00537C79" w:rsidP="00036903">
      <w:pPr>
        <w:pStyle w:val="Blockberschrift"/>
      </w:pPr>
      <w:r w:rsidRPr="000978F3">
        <w:t>Erklärung</w:t>
      </w:r>
    </w:p>
    <w:p w14:paraId="5AE34DC2" w14:textId="77777777" w:rsidR="006B0979" w:rsidRPr="000978F3" w:rsidRDefault="00B454BE" w:rsidP="00036903">
      <w:pPr>
        <w:pStyle w:val="Block"/>
      </w:pPr>
      <w:r w:rsidRPr="000978F3">
        <w:t>(</w:t>
      </w:r>
      <w:r w:rsidR="006B0979" w:rsidRPr="000978F3">
        <w:t>gemäß §5</w:t>
      </w:r>
      <w:r w:rsidR="00A31ECF" w:rsidRPr="000978F3">
        <w:t>(3</w:t>
      </w:r>
      <w:r w:rsidR="006B0979" w:rsidRPr="000978F3">
        <w:t xml:space="preserve">) </w:t>
      </w:r>
      <w:r w:rsidR="00537C79" w:rsidRPr="000978F3">
        <w:t xml:space="preserve">der „Studien- und Prüfungsordnung DHBW Technik“ vom </w:t>
      </w:r>
      <w:r w:rsidR="006B0979" w:rsidRPr="000978F3">
        <w:t xml:space="preserve">29. </w:t>
      </w:r>
      <w:r w:rsidRPr="000978F3">
        <w:t>9.</w:t>
      </w:r>
      <w:r w:rsidR="006B0979" w:rsidRPr="000978F3">
        <w:t xml:space="preserve"> 2015</w:t>
      </w:r>
      <w:r w:rsidRPr="000978F3">
        <w:t>)</w:t>
      </w:r>
    </w:p>
    <w:p w14:paraId="5D2AFB1E" w14:textId="77777777" w:rsidR="006B0979" w:rsidRPr="000978F3" w:rsidRDefault="006B0979" w:rsidP="006B0979">
      <w:pPr>
        <w:pStyle w:val="Block"/>
      </w:pPr>
      <w:r w:rsidRPr="000978F3">
        <w:t>Ich versichere hiermit, dass ich meine Bachelorarbeit</w:t>
      </w:r>
      <w:r w:rsidR="000978F3" w:rsidRPr="000978F3">
        <w:t xml:space="preserve"> </w:t>
      </w:r>
      <w:r w:rsidRPr="000978F3">
        <w:t>mit dem Thema:</w:t>
      </w:r>
      <w:r w:rsidR="000978F3">
        <w:t xml:space="preserve"> „</w:t>
      </w:r>
      <w:sdt>
        <w:sdtPr>
          <w:alias w:val="Titel"/>
          <w:tag w:val=""/>
          <w:id w:val="390460319"/>
          <w:placeholder>
            <w:docPart w:val="0149ACDCB77A4A0F9C7F0567FA7185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978F3">
            <w:t>Untersuchung von Network Access Control Methoden und Optimierung einer bestehenden Lösung</w:t>
          </w:r>
        </w:sdtContent>
      </w:sdt>
      <w:r w:rsidR="000978F3">
        <w:t xml:space="preserve">“ </w:t>
      </w:r>
      <w:r w:rsidRPr="000978F3">
        <w:t>selbstständig verfasst und keine anderen als die angegebenen Quellen und Hilfsmittel benutzt habe. Ich versichere zudem, dass die eingereichte elektronische Fassung mit der ge</w:t>
      </w:r>
      <w:r w:rsidR="00B454BE" w:rsidRPr="000978F3">
        <w:t>druckten Fassung übereinstimmt.</w:t>
      </w:r>
    </w:p>
    <w:p w14:paraId="54F0A076" w14:textId="77777777" w:rsidR="006B7054" w:rsidRPr="000978F3" w:rsidRDefault="006B7054" w:rsidP="00036903">
      <w:pPr>
        <w:pStyle w:val="Block"/>
      </w:pPr>
    </w:p>
    <w:p w14:paraId="2E48C4A8" w14:textId="77777777" w:rsidR="006B7054" w:rsidRPr="000978F3" w:rsidRDefault="006B7054" w:rsidP="00036903">
      <w:pPr>
        <w:pStyle w:val="Block"/>
      </w:pPr>
    </w:p>
    <w:p w14:paraId="38AD2930" w14:textId="77777777" w:rsidR="00537C79" w:rsidRPr="000978F3" w:rsidRDefault="00537C79" w:rsidP="00036903">
      <w:pPr>
        <w:pStyle w:val="DatumUnterschrift"/>
      </w:pPr>
      <w:r w:rsidRPr="000978F3">
        <w:t xml:space="preserve">Ort, Datum </w:t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="006B7054" w:rsidRPr="000978F3">
        <w:tab/>
      </w:r>
      <w:r w:rsidRPr="000978F3">
        <w:t>Unterschrift</w:t>
      </w:r>
    </w:p>
    <w:p w14:paraId="6611ED34" w14:textId="77777777" w:rsidR="006C7A8C" w:rsidRDefault="00B454BE">
      <w:pPr>
        <w:widowControl/>
        <w:jc w:val="left"/>
      </w:pPr>
      <w:r w:rsidRPr="000978F3">
        <w:br w:type="page"/>
      </w:r>
    </w:p>
    <w:p w14:paraId="58C5CAC4" w14:textId="77777777" w:rsidR="006C7A8C" w:rsidRDefault="006C7A8C" w:rsidP="00CE2C1E">
      <w:pPr>
        <w:pStyle w:val="Abstrakt"/>
      </w:pPr>
      <w:r>
        <w:lastRenderedPageBreak/>
        <w:t>Abstrakt</w:t>
      </w:r>
    </w:p>
    <w:p w14:paraId="3700AA1B" w14:textId="77777777" w:rsidR="006C7A8C" w:rsidRPr="006C7A8C" w:rsidRDefault="006C7A8C" w:rsidP="006C7A8C">
      <w:pPr>
        <w:pStyle w:val="Block"/>
      </w:pPr>
      <w:r>
        <w:t xml:space="preserve">Diese Arbeit befasst sich mit </w:t>
      </w:r>
    </w:p>
    <w:p w14:paraId="2F8A8CAD" w14:textId="77777777" w:rsidR="006C7A8C" w:rsidRDefault="006C7A8C" w:rsidP="00CE2C1E">
      <w:pPr>
        <w:pStyle w:val="Abstrakt"/>
      </w:pPr>
      <w:r w:rsidRPr="006C7A8C">
        <w:t>Abstract</w:t>
      </w:r>
    </w:p>
    <w:p w14:paraId="71438B88" w14:textId="77777777" w:rsidR="006C7A8C" w:rsidRDefault="006C7A8C" w:rsidP="006C7A8C">
      <w:pPr>
        <w:pStyle w:val="Block"/>
      </w:pPr>
      <w:r>
        <w:t>This</w:t>
      </w:r>
      <w:r>
        <w:br w:type="page"/>
      </w:r>
    </w:p>
    <w:p w14:paraId="474CD392" w14:textId="77777777" w:rsidR="00E3281C" w:rsidRPr="000978F3" w:rsidRDefault="0094609B" w:rsidP="00CC7884">
      <w:pPr>
        <w:pStyle w:val="berschriftOhneInhaltsverzeichnis"/>
      </w:pPr>
      <w:r w:rsidRPr="00CC7884">
        <w:lastRenderedPageBreak/>
        <w:t>Inhalt</w:t>
      </w:r>
      <w:r w:rsidR="00CC7884" w:rsidRPr="00CC7884">
        <w:t>sverzeichnis</w:t>
      </w:r>
    </w:p>
    <w:p w14:paraId="0AF79DE4" w14:textId="39E8E3E4" w:rsidR="00A83074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78F3">
        <w:rPr>
          <w:b/>
        </w:rPr>
        <w:fldChar w:fldCharType="begin"/>
      </w:r>
      <w:r w:rsidR="007629E3" w:rsidRPr="000978F3">
        <w:rPr>
          <w:b/>
        </w:rPr>
        <w:instrText xml:space="preserve"> TOC \o "1-3" \u </w:instrText>
      </w:r>
      <w:r w:rsidRPr="000978F3">
        <w:rPr>
          <w:b/>
        </w:rPr>
        <w:fldChar w:fldCharType="separate"/>
      </w:r>
      <w:r w:rsidR="00A83074">
        <w:rPr>
          <w:noProof/>
        </w:rPr>
        <w:t>Abbildungsverzeichnis</w:t>
      </w:r>
      <w:r w:rsidR="00A83074">
        <w:rPr>
          <w:noProof/>
        </w:rPr>
        <w:tab/>
      </w:r>
      <w:r w:rsidR="00A83074">
        <w:rPr>
          <w:noProof/>
        </w:rPr>
        <w:fldChar w:fldCharType="begin"/>
      </w:r>
      <w:r w:rsidR="00A83074">
        <w:rPr>
          <w:noProof/>
        </w:rPr>
        <w:instrText xml:space="preserve"> PAGEREF _Toc138080843 \h </w:instrText>
      </w:r>
      <w:r w:rsidR="00A83074">
        <w:rPr>
          <w:noProof/>
        </w:rPr>
      </w:r>
      <w:r w:rsidR="00A83074">
        <w:rPr>
          <w:noProof/>
        </w:rPr>
        <w:fldChar w:fldCharType="separate"/>
      </w:r>
      <w:r w:rsidR="00A83074">
        <w:rPr>
          <w:noProof/>
        </w:rPr>
        <w:t>V</w:t>
      </w:r>
      <w:r w:rsidR="00A83074">
        <w:rPr>
          <w:noProof/>
        </w:rPr>
        <w:fldChar w:fldCharType="end"/>
      </w:r>
    </w:p>
    <w:p w14:paraId="5870DFE3" w14:textId="3A721EB9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7D49D9CF" w14:textId="05EA4130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1535CBF1" w14:textId="7C1D34D0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DDAC33" w14:textId="56B5E647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23FD97" w14:textId="697370AB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IST-Zustand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C45443" w14:textId="4526A083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E14FFA" w14:textId="76498C05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C60828" w14:textId="1859CC91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33B44E" w14:textId="34A921F0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990301" w14:textId="1105E810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Protokolle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152211" w14:textId="7E942CCB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802.1X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C8C4CF" w14:textId="06B166C5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RADIUS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3322D9" w14:textId="113025A5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CCBD04" w14:textId="2DA50227" w:rsidR="00A83074" w:rsidRDefault="00A8307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Transportverschlüsselung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7C28A7" w14:textId="5CD6AB36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308595" w14:textId="03062D49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8162B8" w14:textId="748F7105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Network Access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B51286" w14:textId="305A5004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Software-Defined Perimeter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9464D0" w14:textId="3E8D6DE1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Zero Trust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EC5A01" w14:textId="3F229569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Vergleich der 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45950F" w14:textId="77D7D358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Mögliche Lösungen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7418DE" w14:textId="337F5E52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Cisco – 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EAF43C" w14:textId="464A2965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MacMon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A877BE" w14:textId="23F94728" w:rsidR="00A83074" w:rsidRDefault="00A830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Fortinet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06749D" w14:textId="7BB7813E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Vergleich der Lösungen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B4748A" w14:textId="1F46A875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E7B33D" w14:textId="059F4143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9D41496" w14:textId="4C2830C1" w:rsidR="00A83074" w:rsidRDefault="00A830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_Toc138080871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33AC0768" w14:textId="591B64D1" w:rsidR="0094609B" w:rsidRPr="000978F3" w:rsidRDefault="00945962" w:rsidP="00036903">
      <w:pPr>
        <w:pStyle w:val="BlockFiller"/>
      </w:pPr>
      <w:r w:rsidRPr="000978F3">
        <w:rPr>
          <w:b/>
          <w:sz w:val="24"/>
        </w:rPr>
        <w:fldChar w:fldCharType="end"/>
      </w:r>
    </w:p>
    <w:p w14:paraId="69A50003" w14:textId="77777777" w:rsidR="0041424F" w:rsidRPr="000978F3" w:rsidRDefault="0041424F" w:rsidP="00036903">
      <w:pPr>
        <w:pStyle w:val="BlockFiller"/>
      </w:pPr>
    </w:p>
    <w:p w14:paraId="79FE6E1E" w14:textId="77777777" w:rsidR="0041424F" w:rsidRPr="000978F3" w:rsidRDefault="0041424F" w:rsidP="00036903">
      <w:pPr>
        <w:pStyle w:val="Block"/>
      </w:pPr>
      <w:bookmarkStart w:id="0" w:name="_Toc269368680"/>
      <w:r w:rsidRPr="000978F3">
        <w:br w:type="page"/>
      </w:r>
    </w:p>
    <w:p w14:paraId="30D37ED8" w14:textId="77777777" w:rsidR="00FF1092" w:rsidRPr="000978F3" w:rsidRDefault="00FF1092" w:rsidP="0082119C">
      <w:pPr>
        <w:pStyle w:val="berschriftOhneNummer"/>
      </w:pPr>
      <w:bookmarkStart w:id="1" w:name="_Toc138080843"/>
      <w:r w:rsidRPr="000978F3">
        <w:lastRenderedPageBreak/>
        <w:t>Abbildung</w:t>
      </w:r>
      <w:r w:rsidR="00073DDD">
        <w:t>s</w:t>
      </w:r>
      <w:r w:rsidRPr="000978F3">
        <w:t>verzeichnis</w:t>
      </w:r>
      <w:bookmarkEnd w:id="1"/>
    </w:p>
    <w:p w14:paraId="3CB5E761" w14:textId="27FFA776" w:rsidR="00FF1092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6770B4" w:rsidRPr="000978F3">
        <w:instrText xml:space="preserve"> TOC \t "Beschriftung" \c </w:instrText>
      </w:r>
      <w:r w:rsidRPr="000978F3">
        <w:rPr>
          <w:noProof/>
        </w:rPr>
        <w:fldChar w:fldCharType="separate"/>
      </w:r>
      <w:r w:rsidR="00A83074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14:paraId="297A55F2" w14:textId="77777777" w:rsidR="00FF1092" w:rsidRPr="000978F3" w:rsidRDefault="00FF1092" w:rsidP="0082119C">
      <w:pPr>
        <w:pStyle w:val="berschriftOhneNummer"/>
      </w:pPr>
      <w:bookmarkStart w:id="2" w:name="_Toc138080844"/>
      <w:r w:rsidRPr="000978F3">
        <w:t>Tabellenverzeichnis</w:t>
      </w:r>
      <w:bookmarkEnd w:id="2"/>
    </w:p>
    <w:p w14:paraId="553FF95B" w14:textId="0A1DDCC1" w:rsidR="0025070A" w:rsidRPr="000978F3" w:rsidRDefault="00945962" w:rsidP="00036903">
      <w:pPr>
        <w:pStyle w:val="Block"/>
      </w:pPr>
      <w:r w:rsidRPr="000978F3">
        <w:rPr>
          <w:noProof/>
        </w:rPr>
        <w:fldChar w:fldCharType="begin"/>
      </w:r>
      <w:r w:rsidR="0025070A" w:rsidRPr="000978F3">
        <w:instrText xml:space="preserve"> TOC \c "Tab." </w:instrText>
      </w:r>
      <w:r w:rsidRPr="000978F3">
        <w:rPr>
          <w:noProof/>
        </w:rPr>
        <w:fldChar w:fldCharType="separate"/>
      </w:r>
      <w:r w:rsidR="00A83074">
        <w:rPr>
          <w:b/>
          <w:bCs/>
          <w:noProof/>
        </w:rPr>
        <w:t>Es konnten keine Einträge für ein Abbildungsverzeichnis gefunden werden.</w:t>
      </w:r>
      <w:r w:rsidRPr="000978F3">
        <w:fldChar w:fldCharType="end"/>
      </w:r>
    </w:p>
    <w:p w14:paraId="124E0D1A" w14:textId="77777777" w:rsidR="00FF1092" w:rsidRPr="000978F3" w:rsidRDefault="006B7054" w:rsidP="0082119C">
      <w:pPr>
        <w:pStyle w:val="berschriftOhneNummer"/>
      </w:pPr>
      <w:bookmarkStart w:id="3" w:name="_Toc138080845"/>
      <w:r w:rsidRPr="000978F3">
        <w:t>Abkürzungsverzeic</w:t>
      </w:r>
      <w:r w:rsidR="0082119C" w:rsidRPr="000978F3">
        <w:t>h</w:t>
      </w:r>
      <w:r w:rsidRPr="000978F3">
        <w:t>nis</w:t>
      </w:r>
      <w:bookmarkEnd w:id="3"/>
    </w:p>
    <w:p w14:paraId="57594748" w14:textId="77777777" w:rsidR="00362A0D" w:rsidRPr="000978F3" w:rsidRDefault="00362A0D" w:rsidP="00452F63">
      <w:pPr>
        <w:pStyle w:val="Abkrzungsverzeichnis"/>
      </w:pPr>
      <w:r>
        <w:t>BAW</w:t>
      </w:r>
      <w:r>
        <w:tab/>
        <w:t>Bundesanstalt für Wasserbau</w:t>
      </w:r>
    </w:p>
    <w:p w14:paraId="17106EC6" w14:textId="77777777" w:rsidR="00DC03A5" w:rsidRDefault="00452F63" w:rsidP="00452F63">
      <w:pPr>
        <w:pStyle w:val="Abkrzungsverzeichnis"/>
      </w:pPr>
      <w:r w:rsidRPr="000978F3">
        <w:t xml:space="preserve">IEEE </w:t>
      </w:r>
      <w:r w:rsidRPr="000978F3">
        <w:tab/>
        <w:t>Institute of Electrical and Electronics Engineers</w:t>
      </w:r>
    </w:p>
    <w:p w14:paraId="6C765EB2" w14:textId="77777777" w:rsidR="00362A0D" w:rsidRPr="000978F3" w:rsidRDefault="00362A0D" w:rsidP="00452F63">
      <w:pPr>
        <w:pStyle w:val="Abkrzungsverzeichnis"/>
      </w:pPr>
      <w:r>
        <w:t>LAN</w:t>
      </w:r>
      <w:r>
        <w:tab/>
        <w:t>Local Area Network</w:t>
      </w:r>
    </w:p>
    <w:p w14:paraId="141BB86B" w14:textId="77777777" w:rsidR="00362A0D" w:rsidRDefault="00452F63" w:rsidP="00DC03A5">
      <w:pPr>
        <w:pStyle w:val="Abkrzungsverzeichnis"/>
      </w:pPr>
      <w:r w:rsidRPr="000978F3">
        <w:t xml:space="preserve">WLAN </w:t>
      </w:r>
      <w:r w:rsidRPr="000978F3">
        <w:tab/>
        <w:t xml:space="preserve">Wireless Local Area Network </w:t>
      </w:r>
    </w:p>
    <w:p w14:paraId="067EAE20" w14:textId="77777777" w:rsidR="00577392" w:rsidRDefault="00577392" w:rsidP="00DC03A5">
      <w:pPr>
        <w:pStyle w:val="Abkrzungsverzeichnis"/>
      </w:pPr>
      <w:r>
        <w:t>ZTNA</w:t>
      </w:r>
      <w:r>
        <w:tab/>
        <w:t>Zero Trust Network Access</w:t>
      </w:r>
    </w:p>
    <w:p w14:paraId="44EABF84" w14:textId="77777777" w:rsidR="00362A0D" w:rsidRPr="000978F3" w:rsidRDefault="00362A0D" w:rsidP="00452F63">
      <w:pPr>
        <w:pStyle w:val="Abkrzungsverzeichnis"/>
      </w:pPr>
    </w:p>
    <w:p w14:paraId="7CC20623" w14:textId="77777777" w:rsidR="0018695B" w:rsidRPr="000978F3" w:rsidRDefault="0018695B" w:rsidP="00036903">
      <w:pPr>
        <w:pStyle w:val="Block"/>
        <w:sectPr w:rsidR="0018695B" w:rsidRPr="000978F3" w:rsidSect="00DC03A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134" w:left="1418" w:header="709" w:footer="709" w:gutter="0"/>
          <w:pgNumType w:fmt="upperRoman"/>
          <w:cols w:space="708"/>
          <w:titlePg/>
          <w:docGrid w:linePitch="360"/>
        </w:sectPr>
      </w:pPr>
      <w:bookmarkStart w:id="4" w:name="_Ref268205252"/>
      <w:bookmarkStart w:id="5" w:name="_Ref268205257"/>
      <w:bookmarkStart w:id="6" w:name="_Ref268205281"/>
      <w:bookmarkStart w:id="7" w:name="_Ref268205306"/>
      <w:bookmarkStart w:id="8" w:name="_Toc269368665"/>
      <w:bookmarkEnd w:id="0"/>
    </w:p>
    <w:p w14:paraId="3A726F17" w14:textId="77777777" w:rsidR="00397371" w:rsidRDefault="00022F54" w:rsidP="00397371">
      <w:pPr>
        <w:pStyle w:val="berschrift1"/>
      </w:pPr>
      <w:bookmarkStart w:id="9" w:name="_Toc138080846"/>
      <w:bookmarkEnd w:id="4"/>
      <w:bookmarkEnd w:id="5"/>
      <w:bookmarkEnd w:id="6"/>
      <w:bookmarkEnd w:id="7"/>
      <w:bookmarkEnd w:id="8"/>
      <w:r>
        <w:lastRenderedPageBreak/>
        <w:t>Einführung</w:t>
      </w:r>
      <w:bookmarkEnd w:id="9"/>
    </w:p>
    <w:p w14:paraId="531CA14B" w14:textId="77777777" w:rsidR="00022F54" w:rsidRDefault="00022F54" w:rsidP="00395240">
      <w:pPr>
        <w:pStyle w:val="berschrift2"/>
      </w:pPr>
      <w:bookmarkStart w:id="10" w:name="_Toc138080847"/>
      <w:r>
        <w:t>Motivation</w:t>
      </w:r>
      <w:bookmarkEnd w:id="10"/>
    </w:p>
    <w:p w14:paraId="08D70A13" w14:textId="04374E77" w:rsidR="00022F54" w:rsidRDefault="00450145" w:rsidP="008C24EA">
      <w:pPr>
        <w:pStyle w:val="berschrift2"/>
      </w:pPr>
      <w:bookmarkStart w:id="11" w:name="_Toc138080848"/>
      <w:r>
        <w:t>IST-Zustand</w:t>
      </w:r>
      <w:bookmarkEnd w:id="11"/>
    </w:p>
    <w:p w14:paraId="3CAA2D41" w14:textId="77777777" w:rsidR="00022F54" w:rsidRDefault="00022F54" w:rsidP="00395240">
      <w:pPr>
        <w:pStyle w:val="berschrift1"/>
      </w:pPr>
      <w:bookmarkStart w:id="12" w:name="_Toc138080849"/>
      <w:r>
        <w:t>Projektbeschreibung</w:t>
      </w:r>
      <w:bookmarkEnd w:id="12"/>
    </w:p>
    <w:p w14:paraId="6796F2D9" w14:textId="77777777" w:rsidR="00022F54" w:rsidRDefault="00022F54" w:rsidP="00395240">
      <w:pPr>
        <w:pStyle w:val="berschrift2"/>
      </w:pPr>
      <w:bookmarkStart w:id="13" w:name="_Toc138080850"/>
      <w:r>
        <w:t>Aufgabenstellung</w:t>
      </w:r>
      <w:bookmarkEnd w:id="13"/>
    </w:p>
    <w:p w14:paraId="24EF5FAD" w14:textId="77777777" w:rsidR="00022F54" w:rsidRDefault="00022F54" w:rsidP="00395240">
      <w:pPr>
        <w:pStyle w:val="berschrift2"/>
      </w:pPr>
      <w:bookmarkStart w:id="14" w:name="_Toc138080851"/>
      <w:r>
        <w:t>Vorgehen</w:t>
      </w:r>
      <w:bookmarkEnd w:id="14"/>
    </w:p>
    <w:p w14:paraId="0E363875" w14:textId="77777777" w:rsidR="00022F54" w:rsidRDefault="00022F54" w:rsidP="00395240">
      <w:pPr>
        <w:pStyle w:val="berschrift1"/>
      </w:pPr>
      <w:bookmarkStart w:id="15" w:name="_Toc138080852"/>
      <w:r>
        <w:t>Grundlagen</w:t>
      </w:r>
      <w:bookmarkEnd w:id="15"/>
    </w:p>
    <w:p w14:paraId="7C0FC4F6" w14:textId="4FF17B8C" w:rsidR="00575311" w:rsidRDefault="00575311" w:rsidP="00575311">
      <w:pPr>
        <w:pStyle w:val="berschrift2"/>
      </w:pPr>
      <w:bookmarkStart w:id="16" w:name="_Toc138080853"/>
      <w:r>
        <w:t>Protokolle</w:t>
      </w:r>
      <w:bookmarkEnd w:id="16"/>
    </w:p>
    <w:p w14:paraId="4FB0C069" w14:textId="77777777" w:rsidR="00575311" w:rsidRDefault="00575311" w:rsidP="00575311">
      <w:pPr>
        <w:pStyle w:val="berschrift3"/>
      </w:pPr>
      <w:bookmarkStart w:id="17" w:name="_Toc138080854"/>
      <w:r>
        <w:t>802.1X</w:t>
      </w:r>
      <w:bookmarkEnd w:id="17"/>
    </w:p>
    <w:p w14:paraId="78D7C195" w14:textId="34EAB842" w:rsidR="00575311" w:rsidRDefault="00575311" w:rsidP="00575311">
      <w:pPr>
        <w:pStyle w:val="berschrift3"/>
      </w:pPr>
      <w:bookmarkStart w:id="18" w:name="_Toc138080855"/>
      <w:r>
        <w:t>RAD</w:t>
      </w:r>
      <w:r w:rsidR="00282F8C">
        <w:t>I</w:t>
      </w:r>
      <w:r>
        <w:t>US</w:t>
      </w:r>
      <w:bookmarkEnd w:id="18"/>
    </w:p>
    <w:p w14:paraId="082A7B27" w14:textId="77777777" w:rsidR="00575311" w:rsidRDefault="00575311" w:rsidP="00575311">
      <w:pPr>
        <w:pStyle w:val="berschrift3"/>
      </w:pPr>
      <w:bookmarkStart w:id="19" w:name="_Toc138080856"/>
      <w:r>
        <w:t>WPA</w:t>
      </w:r>
      <w:bookmarkEnd w:id="19"/>
    </w:p>
    <w:p w14:paraId="518E2ABE" w14:textId="1C2D6EA9" w:rsidR="00E717E6" w:rsidRDefault="00575311" w:rsidP="00E717E6">
      <w:pPr>
        <w:pStyle w:val="berschrift3"/>
      </w:pPr>
      <w:bookmarkStart w:id="20" w:name="_Toc138080857"/>
      <w:r>
        <w:t>Transportverschlüsselung</w:t>
      </w:r>
      <w:bookmarkStart w:id="21" w:name="_GoBack"/>
      <w:bookmarkEnd w:id="20"/>
      <w:bookmarkEnd w:id="21"/>
    </w:p>
    <w:p w14:paraId="15FB07F6" w14:textId="621C819B" w:rsidR="008A4FD8" w:rsidRPr="008A4FD8" w:rsidRDefault="008A4FD8" w:rsidP="008A4FD8">
      <w:pPr>
        <w:pStyle w:val="berschrift2"/>
      </w:pPr>
      <w:bookmarkStart w:id="22" w:name="_Toc138080858"/>
      <w:r>
        <w:t>…</w:t>
      </w:r>
      <w:bookmarkEnd w:id="22"/>
    </w:p>
    <w:p w14:paraId="08F235CC" w14:textId="16BD7BF4" w:rsidR="00E717E6" w:rsidRDefault="00E717E6" w:rsidP="00E717E6">
      <w:pPr>
        <w:pStyle w:val="Block"/>
      </w:pPr>
      <w:r>
        <w:t>EAP</w:t>
      </w:r>
    </w:p>
    <w:p w14:paraId="7E4904B9" w14:textId="5A5FF9CB" w:rsidR="00E717E6" w:rsidRDefault="00E717E6" w:rsidP="00E717E6">
      <w:pPr>
        <w:pStyle w:val="Block"/>
      </w:pPr>
      <w:r>
        <w:t>TLS</w:t>
      </w:r>
    </w:p>
    <w:p w14:paraId="2EFECAFF" w14:textId="77777777" w:rsidR="00E717E6" w:rsidRPr="00E717E6" w:rsidRDefault="00E717E6" w:rsidP="00E717E6">
      <w:pPr>
        <w:pStyle w:val="Block"/>
      </w:pPr>
    </w:p>
    <w:p w14:paraId="6C04E071" w14:textId="560A947D" w:rsidR="00575311" w:rsidRDefault="00575311" w:rsidP="008A4FD8">
      <w:pPr>
        <w:pStyle w:val="berschrift1"/>
      </w:pPr>
      <w:bookmarkStart w:id="23" w:name="_Toc138080859"/>
      <w:r>
        <w:t>Methoden</w:t>
      </w:r>
      <w:bookmarkEnd w:id="23"/>
    </w:p>
    <w:p w14:paraId="0B4A684A" w14:textId="2DB68CBA" w:rsidR="00575311" w:rsidRDefault="00575311" w:rsidP="008A4FD8">
      <w:pPr>
        <w:pStyle w:val="berschrift2"/>
      </w:pPr>
      <w:bookmarkStart w:id="24" w:name="_Toc138080860"/>
      <w:r>
        <w:t>Network Access Control</w:t>
      </w:r>
      <w:bookmarkEnd w:id="24"/>
    </w:p>
    <w:p w14:paraId="4F418BF8" w14:textId="4CB3FB16" w:rsidR="00282F8C" w:rsidRPr="00282F8C" w:rsidRDefault="00282F8C" w:rsidP="008A4FD8">
      <w:pPr>
        <w:pStyle w:val="berschrift2"/>
      </w:pPr>
      <w:bookmarkStart w:id="25" w:name="_Toc138080861"/>
      <w:r>
        <w:t>Software-</w:t>
      </w:r>
      <w:proofErr w:type="spellStart"/>
      <w:r>
        <w:t>Defined</w:t>
      </w:r>
      <w:proofErr w:type="spellEnd"/>
      <w:r>
        <w:t xml:space="preserve"> Perimeter</w:t>
      </w:r>
      <w:bookmarkEnd w:id="25"/>
    </w:p>
    <w:p w14:paraId="526EA099" w14:textId="35D40A70" w:rsidR="00E717E6" w:rsidRDefault="00D96827" w:rsidP="008A4FD8">
      <w:pPr>
        <w:pStyle w:val="berschrift2"/>
      </w:pPr>
      <w:bookmarkStart w:id="26" w:name="_Toc137721055"/>
      <w:bookmarkStart w:id="27" w:name="_Toc138080862"/>
      <w:r>
        <w:t>Zero Trust Network Access</w:t>
      </w:r>
      <w:bookmarkEnd w:id="26"/>
      <w:bookmarkEnd w:id="27"/>
    </w:p>
    <w:p w14:paraId="22A145BA" w14:textId="5FB816B7" w:rsidR="008A4FD8" w:rsidRPr="008A4FD8" w:rsidRDefault="008A4FD8" w:rsidP="008A4FD8">
      <w:pPr>
        <w:pStyle w:val="berschrift2"/>
      </w:pPr>
      <w:bookmarkStart w:id="28" w:name="_Toc138080863"/>
      <w:r>
        <w:t>Vergleich der Methoden</w:t>
      </w:r>
      <w:bookmarkEnd w:id="28"/>
      <w:r>
        <w:t xml:space="preserve"> </w:t>
      </w:r>
    </w:p>
    <w:p w14:paraId="2E15DC9F" w14:textId="77777777" w:rsidR="00282F8C" w:rsidRPr="00282F8C" w:rsidRDefault="00282F8C" w:rsidP="00282F8C">
      <w:pPr>
        <w:pStyle w:val="Block"/>
      </w:pPr>
    </w:p>
    <w:p w14:paraId="1ECA96E9" w14:textId="77777777" w:rsidR="00395240" w:rsidRDefault="00395240" w:rsidP="00E717E6">
      <w:pPr>
        <w:pStyle w:val="berschrift1"/>
      </w:pPr>
      <w:bookmarkStart w:id="29" w:name="_Toc138080864"/>
      <w:r>
        <w:t>Mögliche Lösungen</w:t>
      </w:r>
      <w:bookmarkEnd w:id="29"/>
    </w:p>
    <w:p w14:paraId="5D0C2C87" w14:textId="77777777" w:rsidR="00395240" w:rsidRPr="00395240" w:rsidRDefault="00395240" w:rsidP="00395240">
      <w:pPr>
        <w:pStyle w:val="berschrift2"/>
      </w:pPr>
      <w:bookmarkStart w:id="30" w:name="_Toc138080865"/>
      <w:r>
        <w:t>Cisco – ISE</w:t>
      </w:r>
      <w:bookmarkEnd w:id="30"/>
    </w:p>
    <w:p w14:paraId="3715269D" w14:textId="77777777" w:rsidR="00395240" w:rsidRDefault="00395240" w:rsidP="00395240">
      <w:pPr>
        <w:pStyle w:val="berschrift2"/>
      </w:pPr>
      <w:bookmarkStart w:id="31" w:name="_Toc138080866"/>
      <w:proofErr w:type="spellStart"/>
      <w:r>
        <w:t>MacMon</w:t>
      </w:r>
      <w:bookmarkEnd w:id="31"/>
      <w:proofErr w:type="spellEnd"/>
    </w:p>
    <w:p w14:paraId="11379C9D" w14:textId="3D7250AA" w:rsidR="00397371" w:rsidRDefault="00395240" w:rsidP="00D96827">
      <w:pPr>
        <w:pStyle w:val="berschrift2"/>
      </w:pPr>
      <w:bookmarkStart w:id="32" w:name="_Toc138080867"/>
      <w:r>
        <w:t>Fortinet</w:t>
      </w:r>
      <w:bookmarkEnd w:id="32"/>
    </w:p>
    <w:p w14:paraId="658D646B" w14:textId="77777777" w:rsidR="00B77B39" w:rsidRPr="00B77B39" w:rsidRDefault="00B77B39" w:rsidP="00B77B39">
      <w:pPr>
        <w:pStyle w:val="Block"/>
      </w:pPr>
    </w:p>
    <w:p w14:paraId="1D7FFAD2" w14:textId="77777777" w:rsidR="00395240" w:rsidRPr="00395240" w:rsidRDefault="00395240" w:rsidP="00395240">
      <w:pPr>
        <w:pStyle w:val="berschrift1"/>
      </w:pPr>
      <w:bookmarkStart w:id="33" w:name="_Toc138080868"/>
      <w:r>
        <w:lastRenderedPageBreak/>
        <w:t>Vergleich der Lösungen</w:t>
      </w:r>
      <w:bookmarkEnd w:id="33"/>
    </w:p>
    <w:p w14:paraId="51C5FE37" w14:textId="77777777" w:rsidR="00395240" w:rsidRDefault="00395240" w:rsidP="00395240">
      <w:pPr>
        <w:pStyle w:val="berschrift1"/>
      </w:pPr>
      <w:bookmarkStart w:id="34" w:name="_Toc138080869"/>
      <w:r>
        <w:t>Implementierung</w:t>
      </w:r>
      <w:bookmarkEnd w:id="34"/>
    </w:p>
    <w:p w14:paraId="33B6591A" w14:textId="77777777" w:rsidR="00577392" w:rsidRPr="00577392" w:rsidRDefault="00395240" w:rsidP="00577392">
      <w:pPr>
        <w:pStyle w:val="berschrift1"/>
        <w:sectPr w:rsidR="00577392" w:rsidRPr="00577392" w:rsidSect="00D209B3">
          <w:footerReference w:type="default" r:id="rId12"/>
          <w:pgSz w:w="11906" w:h="16838" w:code="9"/>
          <w:pgMar w:top="1985" w:right="1418" w:bottom="1134" w:left="1418" w:header="709" w:footer="709" w:gutter="0"/>
          <w:pgNumType w:start="1"/>
          <w:cols w:space="708"/>
          <w:docGrid w:linePitch="360"/>
        </w:sectPr>
      </w:pPr>
      <w:bookmarkStart w:id="35" w:name="_Toc138080870"/>
      <w:r>
        <w:t>Fazit</w:t>
      </w:r>
      <w:bookmarkEnd w:id="35"/>
      <w:r w:rsidR="002D5511">
        <w:t xml:space="preserve"> </w:t>
      </w:r>
    </w:p>
    <w:p w14:paraId="7584FB1B" w14:textId="77777777" w:rsidR="00FF1092" w:rsidRPr="000978F3" w:rsidRDefault="00FF1092" w:rsidP="0082119C">
      <w:pPr>
        <w:pStyle w:val="berschriftOhneNummer"/>
      </w:pPr>
      <w:bookmarkStart w:id="36" w:name="_Toc138080871"/>
      <w:r w:rsidRPr="000978F3">
        <w:lastRenderedPageBreak/>
        <w:t>Literaturverzeichnis</w:t>
      </w:r>
      <w:bookmarkEnd w:id="36"/>
    </w:p>
    <w:p w14:paraId="09A231A6" w14:textId="77777777" w:rsidR="00FF109F" w:rsidRDefault="00D55E5A" w:rsidP="00FF109F">
      <w:pPr>
        <w:pStyle w:val="Literatur"/>
      </w:pPr>
      <w:r w:rsidRPr="000978F3">
        <w:t xml:space="preserve">Ottmann, Thomas et. </w:t>
      </w:r>
      <w:r w:rsidR="003A1C7E" w:rsidRPr="000978F3">
        <w:t>al</w:t>
      </w:r>
      <w:r w:rsidRPr="000978F3">
        <w:t>. Algorithmen und Datenstrukturen. Spektrum Verlag</w:t>
      </w:r>
      <w:r w:rsidR="00FF1092" w:rsidRPr="000978F3">
        <w:t xml:space="preserve"> Heidelberg Berlin, </w:t>
      </w:r>
      <w:r w:rsidR="00A31ECF" w:rsidRPr="000978F3">
        <w:t>5</w:t>
      </w:r>
      <w:r w:rsidR="00FF1092" w:rsidRPr="000978F3">
        <w:t>. Aufl</w:t>
      </w:r>
      <w:r w:rsidRPr="000978F3">
        <w:t>age</w:t>
      </w:r>
      <w:r w:rsidR="00A31ECF" w:rsidRPr="000978F3">
        <w:t xml:space="preserve"> 2011</w:t>
      </w:r>
    </w:p>
    <w:p w14:paraId="2E576414" w14:textId="77777777" w:rsidR="00C833CB" w:rsidRDefault="00F31485" w:rsidP="00C833CB">
      <w:pPr>
        <w:pStyle w:val="Literatur"/>
      </w:pPr>
      <w:r>
        <w:t xml:space="preserve">Remote Authentication Dial In User Service (RADIUS) [online] </w:t>
      </w:r>
      <w:r w:rsidRPr="00EF49B4">
        <w:t>https://www.rfc-editor.org/rfc/rfc2865</w:t>
      </w:r>
      <w:r>
        <w:t xml:space="preserve"> Abgerufen am: 06.06.2023</w:t>
      </w:r>
    </w:p>
    <w:p w14:paraId="69A724A3" w14:textId="77777777" w:rsidR="00F31485" w:rsidRPr="000978F3" w:rsidRDefault="00F31485" w:rsidP="00C833CB">
      <w:pPr>
        <w:pStyle w:val="Literatur"/>
      </w:pPr>
    </w:p>
    <w:sectPr w:rsidR="00F31485" w:rsidRPr="000978F3" w:rsidSect="00CF2397">
      <w:headerReference w:type="default" r:id="rId13"/>
      <w:footerReference w:type="default" r:id="rId14"/>
      <w:pgSz w:w="11906" w:h="16838" w:code="9"/>
      <w:pgMar w:top="1418" w:right="1418" w:bottom="1134" w:left="1418" w:header="709" w:footer="709" w:gutter="0"/>
      <w:pgNumType w:fmt="upp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D989" w14:textId="77777777" w:rsidR="00DC5B76" w:rsidRDefault="00DC5B76" w:rsidP="00036903">
      <w:r>
        <w:separator/>
      </w:r>
    </w:p>
  </w:endnote>
  <w:endnote w:type="continuationSeparator" w:id="0">
    <w:p w14:paraId="7FEDD583" w14:textId="77777777" w:rsidR="00DC5B76" w:rsidRDefault="00DC5B76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6781" w14:textId="77777777" w:rsidR="005C0A08" w:rsidRPr="005C0A08" w:rsidRDefault="005C0A08" w:rsidP="005C0A08">
    <w:pPr>
      <w:pStyle w:val="Fuzeile"/>
    </w:pPr>
    <w:r>
      <w:tab/>
      <w:t xml:space="preserve">Seite </w:t>
    </w:r>
    <w:r w:rsidR="00D209B3">
      <w:fldChar w:fldCharType="begin"/>
    </w:r>
    <w:r w:rsidR="00D209B3">
      <w:instrText xml:space="preserve"> PAGE  \* ROMAN  \* MERGEFORMAT </w:instrText>
    </w:r>
    <w:r w:rsidR="00D209B3">
      <w:fldChar w:fldCharType="separate"/>
    </w:r>
    <w:r w:rsidR="00D209B3">
      <w:rPr>
        <w:noProof/>
      </w:rPr>
      <w:t>XIII</w:t>
    </w:r>
    <w:r w:rsidR="00D209B3">
      <w:fldChar w:fldCharType="end"/>
    </w:r>
  </w:p>
  <w:p w14:paraId="29999EA6" w14:textId="77777777" w:rsidR="005C0A08" w:rsidRPr="00DC5141" w:rsidRDefault="005C0A08" w:rsidP="005C0A08">
    <w:pPr>
      <w:pStyle w:val="Fuzeile"/>
    </w:pPr>
    <w:r w:rsidRPr="005C0A08">
      <w:tab/>
    </w:r>
    <w:sdt>
      <w:sdtPr>
        <w:alias w:val="Status"/>
        <w:tag w:val=""/>
        <w:id w:val="-2142028811"/>
        <w:placeholder>
          <w:docPart w:val="B48F2DBA4D6C46A2853C4059655AAF9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275D">
          <w:t xml:space="preserve">[Bachelorarbeit Paul Schien / Stand </w:t>
        </w:r>
        <w:r w:rsidR="00CF2397">
          <w:t>09</w:t>
        </w:r>
        <w:r w:rsidR="0081275D">
          <w:t>.0</w:t>
        </w:r>
        <w:r w:rsidR="00CF2397">
          <w:t>6</w:t>
        </w:r>
        <w:r w:rsidR="0081275D">
          <w:t>.2023]</w:t>
        </w:r>
      </w:sdtContent>
    </w:sdt>
    <w:r w:rsidRPr="00DC5141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EA19" w14:textId="77777777" w:rsidR="00CD12B2" w:rsidRDefault="00D209B3" w:rsidP="005C0A08">
    <w:pPr>
      <w:pStyle w:val="Fuzeile"/>
    </w:pPr>
    <w:r>
      <w:tab/>
    </w:r>
    <w:sdt>
      <w:sdtPr>
        <w:alias w:val="Status"/>
        <w:tag w:val=""/>
        <w:id w:val="1422449559"/>
        <w:placeholder>
          <w:docPart w:val="910D722811824919BC3C35CE3AE76F2E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2397">
          <w:t>[Bachelorarbeit Paul Schien / Stand 09.06.2023]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F8F1" w14:textId="77777777"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12</w:t>
    </w:r>
    <w:r>
      <w:fldChar w:fldCharType="end"/>
    </w:r>
  </w:p>
  <w:p w14:paraId="43A62412" w14:textId="77777777"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996107638"/>
        <w:placeholder>
          <w:docPart w:val="BFF8015415AE4853ACA8B989F5FDA2C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2397">
          <w:t>[Bachelorarbeit Paul Schien / Stand 09.06.2023]</w:t>
        </w:r>
      </w:sdtContent>
    </w:sdt>
    <w:r w:rsidRPr="00DC5141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04D2E" w14:textId="77777777" w:rsidR="00D209B3" w:rsidRPr="005C0A08" w:rsidRDefault="00D209B3" w:rsidP="005C0A08">
    <w:pPr>
      <w:pStyle w:val="Fuzeile"/>
    </w:pPr>
    <w:r>
      <w:tab/>
      <w:t xml:space="preserve">Seite </w:t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XIII</w:t>
    </w:r>
    <w:r>
      <w:fldChar w:fldCharType="end"/>
    </w:r>
  </w:p>
  <w:p w14:paraId="599DC6C2" w14:textId="77777777" w:rsidR="00D209B3" w:rsidRPr="00DC5141" w:rsidRDefault="00D209B3" w:rsidP="005C0A08">
    <w:pPr>
      <w:pStyle w:val="Fuzeile"/>
    </w:pPr>
    <w:r w:rsidRPr="005C0A08">
      <w:tab/>
    </w:r>
    <w:sdt>
      <w:sdtPr>
        <w:alias w:val="Status"/>
        <w:tag w:val=""/>
        <w:id w:val="-278109018"/>
        <w:placeholder>
          <w:docPart w:val="E3959A487ECF4C2BA0901FAEDDBDEBD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2397">
          <w:t>[Bachelorarbeit Paul Schien / Stand 09.06.2023]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EB975" w14:textId="77777777" w:rsidR="00DC5B76" w:rsidRDefault="00DC5B76" w:rsidP="00036903">
      <w:r>
        <w:separator/>
      </w:r>
    </w:p>
  </w:footnote>
  <w:footnote w:type="continuationSeparator" w:id="0">
    <w:p w14:paraId="0FA593FF" w14:textId="77777777" w:rsidR="00DC5B76" w:rsidRDefault="00DC5B76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CA49D" w14:textId="77777777" w:rsidR="002950DA" w:rsidRDefault="002950DA" w:rsidP="002950DA">
    <w:pPr>
      <w:pStyle w:val="Kopfzeile"/>
      <w:tabs>
        <w:tab w:val="left" w:pos="5355"/>
      </w:tabs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2A57C8" wp14:editId="4776840C">
          <wp:simplePos x="0" y="0"/>
          <wp:positionH relativeFrom="column">
            <wp:posOffset>4445</wp:posOffset>
          </wp:positionH>
          <wp:positionV relativeFrom="paragraph">
            <wp:posOffset>-107314</wp:posOffset>
          </wp:positionV>
          <wp:extent cx="2775416" cy="582930"/>
          <wp:effectExtent l="0" t="0" r="635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W_Gr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726" cy="58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695B" w:rsidRPr="002950DA">
      <w:tab/>
    </w:r>
    <w:r w:rsidR="0018695B" w:rsidRPr="002950DA">
      <w:tab/>
    </w:r>
    <w:r>
      <w:tab/>
      <w:t>Bachelorarbeit</w:t>
    </w:r>
  </w:p>
  <w:p w14:paraId="2893E12B" w14:textId="77777777" w:rsidR="002950DA" w:rsidRPr="002950DA" w:rsidRDefault="002950DA" w:rsidP="002950DA">
    <w:pPr>
      <w:pStyle w:val="Kopfzeile"/>
      <w:tabs>
        <w:tab w:val="left" w:pos="5355"/>
      </w:tabs>
      <w:jc w:val="left"/>
    </w:pPr>
    <w:r>
      <w:tab/>
    </w:r>
    <w:r>
      <w:tab/>
    </w:r>
    <w:r>
      <w:tab/>
      <w:t>Paul Schien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B6BFD" w14:textId="77777777" w:rsidR="0018695B" w:rsidRDefault="005C0A08" w:rsidP="00A60045">
    <w:pPr>
      <w:pStyle w:val="DeckBlatt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8B4ABE2" wp14:editId="3632C9AE">
          <wp:simplePos x="0" y="0"/>
          <wp:positionH relativeFrom="column">
            <wp:posOffset>3083538</wp:posOffset>
          </wp:positionH>
          <wp:positionV relativeFrom="paragraph">
            <wp:posOffset>109022</wp:posOffset>
          </wp:positionV>
          <wp:extent cx="2821305" cy="59131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W_Blau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305" cy="59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56FE41D" wp14:editId="408F0673">
          <wp:simplePos x="0" y="0"/>
          <wp:positionH relativeFrom="column">
            <wp:posOffset>-138430</wp:posOffset>
          </wp:positionH>
          <wp:positionV relativeFrom="paragraph">
            <wp:posOffset>8563</wp:posOffset>
          </wp:positionV>
          <wp:extent cx="1885950" cy="906780"/>
          <wp:effectExtent l="0" t="0" r="0" b="7620"/>
          <wp:wrapNone/>
          <wp:docPr id="3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79AB">
      <w:tab/>
    </w:r>
  </w:p>
  <w:p w14:paraId="1F4A8980" w14:textId="77777777" w:rsidR="005C0A08" w:rsidRDefault="005C0A08" w:rsidP="00A60045">
    <w:pPr>
      <w:pStyle w:val="DeckBlattKopfzeile"/>
    </w:pPr>
  </w:p>
  <w:p w14:paraId="0989BD02" w14:textId="77777777" w:rsidR="005C0A08" w:rsidRDefault="005C0A08" w:rsidP="00A60045">
    <w:pPr>
      <w:pStyle w:val="DeckBlattKopfzeile"/>
    </w:pPr>
  </w:p>
  <w:p w14:paraId="0424B079" w14:textId="77777777" w:rsidR="005C0A08" w:rsidRDefault="005C0A08" w:rsidP="00A60045">
    <w:pPr>
      <w:pStyle w:val="DeckBlatt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9A036" w14:textId="4ABC4EDE" w:rsidR="00830EC3" w:rsidRPr="00AD1CA1" w:rsidRDefault="00587AC7" w:rsidP="0018695B">
    <w:pPr>
      <w:pStyle w:val="Kopfzeile"/>
    </w:pPr>
    <w:fldSimple w:instr=" DOCPROPERTY  Title  \* MERGEFORMAT ">
      <w:r w:rsidR="00A83074">
        <w:t>Untersuchung von Network Access Control Methoden und Optimierung einer bestehenden Lösung</w:t>
      </w:r>
    </w:fldSimple>
    <w:r w:rsidR="00830EC3" w:rsidRPr="00AD1CA1">
      <w:tab/>
    </w:r>
    <w:r w:rsidR="00830EC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69A"/>
    <w:multiLevelType w:val="multilevel"/>
    <w:tmpl w:val="17BA875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 w15:restartNumberingAfterBreak="0">
    <w:nsid w:val="1C51182A"/>
    <w:multiLevelType w:val="hybridMultilevel"/>
    <w:tmpl w:val="A4026E0E"/>
    <w:lvl w:ilvl="0" w:tplc="66F64C90">
      <w:start w:val="1"/>
      <w:numFmt w:val="decimal"/>
      <w:pStyle w:val="Literatur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22F54"/>
    <w:rsid w:val="00036903"/>
    <w:rsid w:val="000412CC"/>
    <w:rsid w:val="0005522A"/>
    <w:rsid w:val="00067866"/>
    <w:rsid w:val="00073DDD"/>
    <w:rsid w:val="00090AD1"/>
    <w:rsid w:val="000978F3"/>
    <w:rsid w:val="000A12B0"/>
    <w:rsid w:val="000C3B59"/>
    <w:rsid w:val="000D7E8E"/>
    <w:rsid w:val="000D7F5F"/>
    <w:rsid w:val="00124810"/>
    <w:rsid w:val="00140DB6"/>
    <w:rsid w:val="001522E5"/>
    <w:rsid w:val="001678EA"/>
    <w:rsid w:val="0018695B"/>
    <w:rsid w:val="00190CB3"/>
    <w:rsid w:val="001B0E07"/>
    <w:rsid w:val="001B66FA"/>
    <w:rsid w:val="001C1398"/>
    <w:rsid w:val="001E2E93"/>
    <w:rsid w:val="001F3BC1"/>
    <w:rsid w:val="001F64EE"/>
    <w:rsid w:val="00205D38"/>
    <w:rsid w:val="00207FFE"/>
    <w:rsid w:val="00240DEF"/>
    <w:rsid w:val="0025070A"/>
    <w:rsid w:val="002559E9"/>
    <w:rsid w:val="00265D1E"/>
    <w:rsid w:val="00281789"/>
    <w:rsid w:val="00282F8C"/>
    <w:rsid w:val="002950DA"/>
    <w:rsid w:val="002A3086"/>
    <w:rsid w:val="002A79F0"/>
    <w:rsid w:val="002D5511"/>
    <w:rsid w:val="002D76A9"/>
    <w:rsid w:val="0034044F"/>
    <w:rsid w:val="00360AFB"/>
    <w:rsid w:val="00362A0D"/>
    <w:rsid w:val="003664C8"/>
    <w:rsid w:val="003668F0"/>
    <w:rsid w:val="00395240"/>
    <w:rsid w:val="00397371"/>
    <w:rsid w:val="003A1C7E"/>
    <w:rsid w:val="003D5692"/>
    <w:rsid w:val="0041424F"/>
    <w:rsid w:val="00433E9B"/>
    <w:rsid w:val="00450145"/>
    <w:rsid w:val="00452F63"/>
    <w:rsid w:val="004F3C5B"/>
    <w:rsid w:val="005123D3"/>
    <w:rsid w:val="00523772"/>
    <w:rsid w:val="00537C79"/>
    <w:rsid w:val="005742F3"/>
    <w:rsid w:val="00575311"/>
    <w:rsid w:val="00577392"/>
    <w:rsid w:val="0058236E"/>
    <w:rsid w:val="00587AC7"/>
    <w:rsid w:val="00591783"/>
    <w:rsid w:val="0059222B"/>
    <w:rsid w:val="005A5532"/>
    <w:rsid w:val="005B75A0"/>
    <w:rsid w:val="005C0A08"/>
    <w:rsid w:val="005E25F6"/>
    <w:rsid w:val="006318E6"/>
    <w:rsid w:val="00633A82"/>
    <w:rsid w:val="00642A81"/>
    <w:rsid w:val="00654FA4"/>
    <w:rsid w:val="006770B4"/>
    <w:rsid w:val="006B0979"/>
    <w:rsid w:val="006B3652"/>
    <w:rsid w:val="006B7054"/>
    <w:rsid w:val="006C00E4"/>
    <w:rsid w:val="006C7A8C"/>
    <w:rsid w:val="00715A8D"/>
    <w:rsid w:val="007303E3"/>
    <w:rsid w:val="007325BC"/>
    <w:rsid w:val="00740CB9"/>
    <w:rsid w:val="00750FE8"/>
    <w:rsid w:val="007629E3"/>
    <w:rsid w:val="007979AB"/>
    <w:rsid w:val="007C022C"/>
    <w:rsid w:val="007F27A8"/>
    <w:rsid w:val="0081275D"/>
    <w:rsid w:val="0082119C"/>
    <w:rsid w:val="00830EC3"/>
    <w:rsid w:val="0084112B"/>
    <w:rsid w:val="00844427"/>
    <w:rsid w:val="008A4FD8"/>
    <w:rsid w:val="008B14C4"/>
    <w:rsid w:val="008C24EA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94669"/>
    <w:rsid w:val="009C02CF"/>
    <w:rsid w:val="009C4F77"/>
    <w:rsid w:val="009E5E69"/>
    <w:rsid w:val="009E65F9"/>
    <w:rsid w:val="00A070DB"/>
    <w:rsid w:val="00A128A0"/>
    <w:rsid w:val="00A24880"/>
    <w:rsid w:val="00A275BB"/>
    <w:rsid w:val="00A31ECF"/>
    <w:rsid w:val="00A562AD"/>
    <w:rsid w:val="00A60045"/>
    <w:rsid w:val="00A64272"/>
    <w:rsid w:val="00A83074"/>
    <w:rsid w:val="00A850B6"/>
    <w:rsid w:val="00AA3F97"/>
    <w:rsid w:val="00AA759F"/>
    <w:rsid w:val="00AB1982"/>
    <w:rsid w:val="00AB1C3F"/>
    <w:rsid w:val="00AB5902"/>
    <w:rsid w:val="00AC05BE"/>
    <w:rsid w:val="00AD1CA1"/>
    <w:rsid w:val="00B15202"/>
    <w:rsid w:val="00B31573"/>
    <w:rsid w:val="00B454BE"/>
    <w:rsid w:val="00B72743"/>
    <w:rsid w:val="00B77B39"/>
    <w:rsid w:val="00BB6045"/>
    <w:rsid w:val="00BD482D"/>
    <w:rsid w:val="00C03246"/>
    <w:rsid w:val="00C169FD"/>
    <w:rsid w:val="00C20BF7"/>
    <w:rsid w:val="00C25D75"/>
    <w:rsid w:val="00C3436A"/>
    <w:rsid w:val="00C76CE0"/>
    <w:rsid w:val="00C771DE"/>
    <w:rsid w:val="00C8006E"/>
    <w:rsid w:val="00C8082F"/>
    <w:rsid w:val="00C833CB"/>
    <w:rsid w:val="00CC7884"/>
    <w:rsid w:val="00CD059A"/>
    <w:rsid w:val="00CD12B2"/>
    <w:rsid w:val="00CE2C1E"/>
    <w:rsid w:val="00CF2397"/>
    <w:rsid w:val="00D033F6"/>
    <w:rsid w:val="00D209B3"/>
    <w:rsid w:val="00D20FBA"/>
    <w:rsid w:val="00D24854"/>
    <w:rsid w:val="00D55E5A"/>
    <w:rsid w:val="00D96827"/>
    <w:rsid w:val="00DA47D3"/>
    <w:rsid w:val="00DC03A5"/>
    <w:rsid w:val="00DC5141"/>
    <w:rsid w:val="00DC5B76"/>
    <w:rsid w:val="00DF6F56"/>
    <w:rsid w:val="00E04F7E"/>
    <w:rsid w:val="00E06BB3"/>
    <w:rsid w:val="00E17D80"/>
    <w:rsid w:val="00E3281C"/>
    <w:rsid w:val="00E56430"/>
    <w:rsid w:val="00E717E6"/>
    <w:rsid w:val="00EA07E0"/>
    <w:rsid w:val="00EA20DF"/>
    <w:rsid w:val="00EB51E8"/>
    <w:rsid w:val="00EB5657"/>
    <w:rsid w:val="00EF49B4"/>
    <w:rsid w:val="00F10E77"/>
    <w:rsid w:val="00F31485"/>
    <w:rsid w:val="00F430E8"/>
    <w:rsid w:val="00F46194"/>
    <w:rsid w:val="00F468AC"/>
    <w:rsid w:val="00F71B12"/>
    <w:rsid w:val="00F825B1"/>
    <w:rsid w:val="00F8436F"/>
    <w:rsid w:val="00FF1092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,"/>
  <w:listSeparator w:val=";"/>
  <w14:docId w14:val="49F7426B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6C7A8C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B77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A60045"/>
    <w:pP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5C0A08"/>
    <w:pPr>
      <w:tabs>
        <w:tab w:val="center" w:pos="4536"/>
        <w:tab w:val="right" w:pos="9072"/>
      </w:tabs>
      <w:spacing w:before="12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link w:val="BlockZchn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6C7A8C"/>
    <w:rPr>
      <w:rFonts w:ascii="Arial" w:hAnsi="Arial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A60045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Abstrakt">
    <w:name w:val="Abstrakt"/>
    <w:basedOn w:val="Blockberschrift"/>
    <w:next w:val="Block"/>
    <w:qFormat/>
    <w:rsid w:val="00CE2C1E"/>
    <w:rPr>
      <w:sz w:val="28"/>
    </w:rPr>
  </w:style>
  <w:style w:type="paragraph" w:customStyle="1" w:styleId="DeckBlattInfo">
    <w:name w:val="DeckBlattInfo"/>
    <w:basedOn w:val="Block"/>
    <w:next w:val="Block"/>
    <w:link w:val="DeckBlattInfoZchn"/>
    <w:qFormat/>
    <w:rsid w:val="00A60045"/>
    <w:pPr>
      <w:pBdr>
        <w:top w:val="single" w:sz="4" w:space="10" w:color="auto"/>
        <w:bottom w:val="single" w:sz="4" w:space="5" w:color="auto"/>
      </w:pBdr>
    </w:pPr>
  </w:style>
  <w:style w:type="paragraph" w:customStyle="1" w:styleId="DeckBlattKopfzeile">
    <w:name w:val="DeckBlattKopfzeile"/>
    <w:basedOn w:val="Kopfzeile"/>
    <w:link w:val="DeckBlattKopfzeileZchn"/>
    <w:qFormat/>
    <w:rsid w:val="00A60045"/>
    <w:pPr>
      <w:pBdr>
        <w:bottom w:val="single" w:sz="4" w:space="5" w:color="auto"/>
      </w:pBdr>
    </w:pPr>
  </w:style>
  <w:style w:type="character" w:customStyle="1" w:styleId="BlockZchn">
    <w:name w:val="Block Zchn"/>
    <w:basedOn w:val="Absatz-Standardschriftart"/>
    <w:link w:val="Block"/>
    <w:rsid w:val="00A60045"/>
    <w:rPr>
      <w:rFonts w:ascii="Arial" w:hAnsi="Arial"/>
      <w:sz w:val="24"/>
    </w:rPr>
  </w:style>
  <w:style w:type="character" w:customStyle="1" w:styleId="DeckBlattInfoZchn">
    <w:name w:val="DeckBlattInfo Zchn"/>
    <w:basedOn w:val="BlockZchn"/>
    <w:link w:val="DeckBlattInfo"/>
    <w:rsid w:val="00A60045"/>
    <w:rPr>
      <w:rFonts w:ascii="Arial" w:hAnsi="Arial"/>
      <w:sz w:val="24"/>
    </w:rPr>
  </w:style>
  <w:style w:type="paragraph" w:customStyle="1" w:styleId="berschriftOhneInhaltsverzeichnis">
    <w:name w:val="ÜberschriftOhneInhaltsverzeichnis"/>
    <w:basedOn w:val="Blockberschrift"/>
    <w:qFormat/>
    <w:rsid w:val="00CC7884"/>
    <w:pPr>
      <w:pBdr>
        <w:bottom w:val="single" w:sz="4" w:space="2" w:color="auto"/>
      </w:pBdr>
      <w:spacing w:after="360"/>
    </w:pPr>
    <w:rPr>
      <w:sz w:val="28"/>
    </w:rPr>
  </w:style>
  <w:style w:type="character" w:customStyle="1" w:styleId="DeckBlattKopfzeileZchn">
    <w:name w:val="DeckBlattKopfzeile Zchn"/>
    <w:basedOn w:val="KopfzeileZchn"/>
    <w:link w:val="DeckBlattKopfzeile"/>
    <w:rsid w:val="00A60045"/>
    <w:rPr>
      <w:rFonts w:ascii="Arial" w:hAnsi="Arial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485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semiHidden/>
    <w:rsid w:val="00B77B3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49ACDCB77A4A0F9C7F0567FA7185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16E10A-047C-4956-9D22-404F87A12DD7}"/>
      </w:docPartPr>
      <w:docPartBody>
        <w:p w:rsidR="00EB644F" w:rsidRDefault="005003E2">
          <w:r w:rsidRPr="00514E57">
            <w:rPr>
              <w:rStyle w:val="Platzhaltertext"/>
            </w:rPr>
            <w:t>[Titel]</w:t>
          </w:r>
        </w:p>
      </w:docPartBody>
    </w:docPart>
    <w:docPart>
      <w:docPartPr>
        <w:name w:val="910D722811824919BC3C35CE3AE76F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BF73D6-A7A8-4FDA-8A93-43B2BA44A8CA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48F2DBA4D6C46A2853C4059655AAF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27EF4-97F5-4CFF-9810-EA463126942B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BFF8015415AE4853ACA8B989F5FDA2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E60530-2F50-409F-996B-81AE9844FB1D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  <w:docPart>
      <w:docPartPr>
        <w:name w:val="E3959A487ECF4C2BA0901FAEDDBDE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BF13EF-7F1E-4AD6-9201-E2B9EDDC0330}"/>
      </w:docPartPr>
      <w:docPartBody>
        <w:p w:rsidR="00EB644F" w:rsidRDefault="005003E2">
          <w:r w:rsidRPr="00514E57">
            <w:rPr>
              <w:rStyle w:val="Platzhalt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E2"/>
    <w:rsid w:val="005003E2"/>
    <w:rsid w:val="00E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003E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5003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35F0F724-143F-45BF-8DD4-45904586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DHBWKAPraxis_7.dotx</Template>
  <TotalTime>0</TotalTime>
  <Pages>8</Pages>
  <Words>361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Untersuchung von Network Access Control Methoden und Optimierung einer bestehenden Lösung</vt:lpstr>
      <vt:lpstr>Titel der Arbeit</vt:lpstr>
    </vt:vector>
  </TitlesOfParts>
  <Company>.</Company>
  <LinksUpToDate>false</LinksUpToDate>
  <CharactersWithSpaces>3735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Untersuchung von Network Access Control Methoden und Optimierung einer bestehenden Lösung</dc:title>
  <dc:subject/>
  <dc:creator>Prof. Dr. Johannes Freudenmann</dc:creator>
  <cp:keywords/>
  <cp:lastModifiedBy>schien</cp:lastModifiedBy>
  <cp:revision>13</cp:revision>
  <cp:lastPrinted>2023-06-19T13:27:00Z</cp:lastPrinted>
  <dcterms:created xsi:type="dcterms:W3CDTF">2023-06-09T08:41:00Z</dcterms:created>
  <dcterms:modified xsi:type="dcterms:W3CDTF">2023-06-19T17:18:00Z</dcterms:modified>
  <cp:contentStatus>[Bachelorarbeit Paul Schien / Stand 09.06.2023]</cp:contentStatus>
</cp:coreProperties>
</file>